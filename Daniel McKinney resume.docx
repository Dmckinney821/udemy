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201"/>
        <w:tblW w:w="4957" w:type="pct"/>
        <w:tblCellMar>
          <w:left w:w="0" w:type="dxa"/>
          <w:bottom w:w="115" w:type="dxa"/>
          <w:right w:w="0" w:type="dxa"/>
        </w:tblCellMar>
        <w:tblLook w:val="04A0" w:firstRow="1" w:lastRow="0" w:firstColumn="1" w:lastColumn="0" w:noHBand="0" w:noVBand="1"/>
        <w:tblDescription w:val="Layout table for name, contact info, and objective"/>
      </w:tblPr>
      <w:tblGrid>
        <w:gridCol w:w="9280"/>
      </w:tblGrid>
      <w:tr w:rsidR="00A07298" w:rsidRPr="00CF1A49" w:rsidTr="00A07298">
        <w:trPr>
          <w:trHeight w:hRule="exact" w:val="1447"/>
        </w:trPr>
        <w:tc>
          <w:tcPr>
            <w:tcW w:w="9280" w:type="dxa"/>
            <w:tcMar>
              <w:top w:w="0" w:type="dxa"/>
              <w:bottom w:w="0" w:type="dxa"/>
            </w:tcMar>
          </w:tcPr>
          <w:p w:rsidR="00A07298" w:rsidRPr="00CF1A49" w:rsidRDefault="00A07298" w:rsidP="00A07298">
            <w:pPr>
              <w:pStyle w:val="Title"/>
            </w:pPr>
            <w:r>
              <w:t>Daniel</w:t>
            </w:r>
            <w:r w:rsidRPr="00CF1A49">
              <w:t xml:space="preserve"> </w:t>
            </w:r>
            <w:r>
              <w:rPr>
                <w:rStyle w:val="IntenseEmphasis"/>
              </w:rPr>
              <w:t>McKinney</w:t>
            </w:r>
          </w:p>
          <w:p w:rsidR="00A07298" w:rsidRPr="00CF1A49" w:rsidRDefault="00A07298" w:rsidP="00A07298">
            <w:pPr>
              <w:pStyle w:val="ContactInfo"/>
              <w:contextualSpacing w:val="0"/>
            </w:pPr>
            <w:r>
              <w:t>2638 Velma Burns Ct</w:t>
            </w:r>
            <w:r w:rsidRPr="00CF1A49">
              <w:t xml:space="preserve"> </w:t>
            </w:r>
            <w:sdt>
              <w:sdtPr>
                <w:alias w:val="Divider dot:"/>
                <w:tag w:val="Divider dot:"/>
                <w:id w:val="-1459182552"/>
                <w:placeholder>
                  <w:docPart w:val="A01F229E22A22A4D9D9C77073263C682"/>
                </w:placeholder>
                <w:temporary/>
                <w:showingPlcHdr/>
                <w15:appearance w15:val="hidden"/>
              </w:sdtPr>
              <w:sdtEndPr/>
              <w:sdtContent>
                <w:r w:rsidRPr="00CF1A49">
                  <w:t>·</w:t>
                </w:r>
              </w:sdtContent>
            </w:sdt>
            <w:r w:rsidRPr="00CF1A49">
              <w:t xml:space="preserve"> </w:t>
            </w:r>
            <w:r>
              <w:t>(949)-444-4852</w:t>
            </w:r>
          </w:p>
          <w:p w:rsidR="00A07298" w:rsidRPr="00CF1A49" w:rsidRDefault="00A07298" w:rsidP="00A07298">
            <w:pPr>
              <w:pStyle w:val="ContactInfoEmphasis"/>
              <w:contextualSpacing w:val="0"/>
            </w:pPr>
            <w:r>
              <w:t>3dhdaniel@gmail.com</w:t>
            </w:r>
            <w:r w:rsidRPr="00CF1A49">
              <w:t xml:space="preserve"> </w:t>
            </w:r>
            <w:sdt>
              <w:sdtPr>
                <w:alias w:val="Divider dot:"/>
                <w:tag w:val="Divider dot:"/>
                <w:id w:val="2000459528"/>
                <w:placeholder>
                  <w:docPart w:val="099AFBA30931E04AAC7C8630EEA0E09E"/>
                </w:placeholder>
                <w:temporary/>
                <w:showingPlcHdr/>
                <w15:appearance w15:val="hidden"/>
              </w:sdtPr>
              <w:sdtEndPr/>
              <w:sdtContent>
                <w:r w:rsidRPr="00CF1A49">
                  <w:t>·</w:t>
                </w:r>
              </w:sdtContent>
            </w:sdt>
            <w:r w:rsidRPr="00CF1A49">
              <w:t xml:space="preserve"> </w:t>
            </w:r>
            <w:r w:rsidRPr="000D12D3">
              <w:t>https://www.linkedin.com/in/daniel-mckinney-78576815a</w:t>
            </w:r>
          </w:p>
        </w:tc>
      </w:tr>
      <w:tr w:rsidR="00A07298" w:rsidRPr="00CF1A49" w:rsidTr="002D6FF4">
        <w:trPr>
          <w:trHeight w:val="10"/>
        </w:trPr>
        <w:tc>
          <w:tcPr>
            <w:tcW w:w="9280" w:type="dxa"/>
            <w:tcMar>
              <w:top w:w="432" w:type="dxa"/>
            </w:tcMar>
          </w:tcPr>
          <w:p w:rsidR="00A07298" w:rsidRPr="00CF1A49" w:rsidRDefault="00A07298" w:rsidP="00A07298">
            <w:pPr>
              <w:contextualSpacing w:val="0"/>
            </w:pPr>
          </w:p>
        </w:tc>
      </w:tr>
    </w:tbl>
    <w:p w:rsidR="004E01EB" w:rsidRPr="00CF1A49" w:rsidRDefault="00EE7805" w:rsidP="004E01EB">
      <w:pPr>
        <w:pStyle w:val="Heading1"/>
      </w:pPr>
      <w:sdt>
        <w:sdtPr>
          <w:alias w:val="Experience:"/>
          <w:tag w:val="Experience:"/>
          <w:id w:val="-1983300934"/>
          <w:placeholder>
            <w:docPart w:val="7ECDE0386B4C8A46B58C6B344E1F3B90"/>
          </w:placeholder>
          <w:temporary/>
          <w:showingPlcHdr/>
          <w15:appearance w15:val="hidden"/>
        </w:sdtPr>
        <w:sdtEndPr/>
        <w:sdtContent>
          <w:r w:rsidR="004E01EB" w:rsidRPr="00CF1A49">
            <w:t>Experience</w:t>
          </w:r>
        </w:sdtContent>
      </w:sdt>
    </w:p>
    <w:tbl>
      <w:tblPr>
        <w:tblStyle w:val="TableGrid"/>
        <w:tblW w:w="553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10332"/>
      </w:tblGrid>
      <w:tr w:rsidR="001D0BF1" w:rsidRPr="00CF1A49" w:rsidTr="002D6FF4">
        <w:trPr>
          <w:trHeight w:val="1274"/>
        </w:trPr>
        <w:tc>
          <w:tcPr>
            <w:tcW w:w="10333" w:type="dxa"/>
          </w:tcPr>
          <w:p w:rsidR="001D0BF1" w:rsidRPr="00CF1A49" w:rsidRDefault="000D12D3" w:rsidP="001D0BF1">
            <w:pPr>
              <w:pStyle w:val="Heading3"/>
              <w:contextualSpacing w:val="0"/>
              <w:outlineLvl w:val="2"/>
            </w:pPr>
            <w:r>
              <w:t>December ’15-January ‘18</w:t>
            </w:r>
          </w:p>
          <w:p w:rsidR="001D0BF1" w:rsidRPr="00CF1A49" w:rsidRDefault="000D12D3" w:rsidP="001D0BF1">
            <w:pPr>
              <w:pStyle w:val="Heading2"/>
              <w:contextualSpacing w:val="0"/>
              <w:outlineLvl w:val="1"/>
            </w:pPr>
            <w:r>
              <w:t>Owner</w:t>
            </w:r>
            <w:r w:rsidR="001D0BF1" w:rsidRPr="00CF1A49">
              <w:t xml:space="preserve">, </w:t>
            </w:r>
            <w:r>
              <w:rPr>
                <w:rStyle w:val="SubtleReference"/>
              </w:rPr>
              <w:t>2DM Hospitality, LLC</w:t>
            </w:r>
          </w:p>
          <w:p w:rsidR="001E3120" w:rsidRPr="00CF1A49" w:rsidRDefault="002D6FF4" w:rsidP="001D0BF1">
            <w:pPr>
              <w:contextualSpacing w:val="0"/>
            </w:pPr>
            <w:r>
              <w:t>Create/</w:t>
            </w:r>
            <w:r w:rsidR="008A75B6">
              <w:t xml:space="preserve">manage </w:t>
            </w:r>
            <w:r w:rsidR="000D12D3">
              <w:t>a restaurant/brewpub concept from scratch. This included finding a location and negotiating the terms of the</w:t>
            </w:r>
            <w:r>
              <w:t xml:space="preserve"> property.  Finding the</w:t>
            </w:r>
            <w:r w:rsidR="000D12D3">
              <w:t xml:space="preserve"> partners (e.g. architects, engineers, c</w:t>
            </w:r>
            <w:r>
              <w:t>ontractors, etc.). I</w:t>
            </w:r>
            <w:r w:rsidR="000D12D3">
              <w:t xml:space="preserve"> was the owner/operator of a full-service restaurant and bar with a brewe</w:t>
            </w:r>
            <w:r>
              <w:t>ry attached. R</w:t>
            </w:r>
            <w:r w:rsidR="000D12D3">
              <w:t xml:space="preserve">esponsible for all tasks (management, delegation, fabrication, inventory, advertising, marketing, public relations, etc.) </w:t>
            </w:r>
            <w:r w:rsidR="00A07298">
              <w:t>Named by Zagat a top 10 new restaurant in Atlanta.</w:t>
            </w:r>
          </w:p>
        </w:tc>
      </w:tr>
      <w:tr w:rsidR="00F61DF9" w:rsidRPr="00CF1A49" w:rsidTr="002D6FF4">
        <w:trPr>
          <w:trHeight w:val="2791"/>
        </w:trPr>
        <w:tc>
          <w:tcPr>
            <w:tcW w:w="10333" w:type="dxa"/>
            <w:tcMar>
              <w:top w:w="216" w:type="dxa"/>
            </w:tcMar>
          </w:tcPr>
          <w:p w:rsidR="00F61DF9" w:rsidRPr="00CF1A49" w:rsidRDefault="00A07298" w:rsidP="00F61DF9">
            <w:pPr>
              <w:pStyle w:val="Heading3"/>
              <w:contextualSpacing w:val="0"/>
              <w:outlineLvl w:val="2"/>
            </w:pPr>
            <w:r>
              <w:t>december ‘11 – December ‘15</w:t>
            </w:r>
          </w:p>
          <w:p w:rsidR="00F61DF9" w:rsidRPr="00CF1A49" w:rsidRDefault="00A07298" w:rsidP="00F61DF9">
            <w:pPr>
              <w:pStyle w:val="Heading2"/>
              <w:contextualSpacing w:val="0"/>
              <w:outlineLvl w:val="1"/>
            </w:pPr>
            <w:r>
              <w:t>owner</w:t>
            </w:r>
            <w:r w:rsidR="00F61DF9" w:rsidRPr="00CF1A49">
              <w:t xml:space="preserve">, </w:t>
            </w:r>
            <w:r>
              <w:rPr>
                <w:rStyle w:val="SubtleReference"/>
              </w:rPr>
              <w:t>3DH Hospitality, LLC</w:t>
            </w:r>
          </w:p>
          <w:p w:rsidR="00F61DF9" w:rsidRDefault="00A07298" w:rsidP="00F61DF9">
            <w:r>
              <w:t>The same as above. These two restaurants were located in San Francisco, CA. We are consistently rated one of the best restaurants in the city and on the top 50 Yelp list for all restaurants and bars in SF. We have been featured in numerous articles and on the FOOD NETWORK and THE COOK CHANNEL.</w:t>
            </w:r>
          </w:p>
          <w:p w:rsidR="002D6FF4" w:rsidRDefault="002D6FF4" w:rsidP="00F61DF9"/>
          <w:p w:rsidR="002D6FF4" w:rsidRPr="00CF1A49" w:rsidRDefault="002D6FF4" w:rsidP="002D6FF4">
            <w:pPr>
              <w:pStyle w:val="Heading3"/>
              <w:contextualSpacing w:val="0"/>
              <w:outlineLvl w:val="2"/>
            </w:pPr>
            <w:r>
              <w:t>october ‘09</w:t>
            </w:r>
            <w:r>
              <w:t xml:space="preserve">- </w:t>
            </w:r>
            <w:r>
              <w:t>november ‘10</w:t>
            </w:r>
          </w:p>
          <w:p w:rsidR="002D6FF4" w:rsidRPr="00CF1A49" w:rsidRDefault="002D6FF4" w:rsidP="002D6FF4">
            <w:pPr>
              <w:pStyle w:val="Heading2"/>
              <w:contextualSpacing w:val="0"/>
              <w:outlineLvl w:val="1"/>
            </w:pPr>
            <w:r>
              <w:t xml:space="preserve">licensed financial advisor, </w:t>
            </w:r>
            <w:r>
              <w:rPr>
                <w:rStyle w:val="SubtleReference"/>
              </w:rPr>
              <w:t>wells fargo bank n/a</w:t>
            </w:r>
          </w:p>
          <w:p w:rsidR="002D6FF4" w:rsidRDefault="002D6FF4" w:rsidP="002D6FF4">
            <w:pPr>
              <w:pStyle w:val="Heading3"/>
              <w:contextualSpacing w:val="0"/>
              <w:outlineLvl w:val="2"/>
            </w:pPr>
          </w:p>
          <w:p w:rsidR="002D6FF4" w:rsidRPr="00CF1A49" w:rsidRDefault="002D6FF4" w:rsidP="002D6FF4">
            <w:pPr>
              <w:pStyle w:val="Heading3"/>
              <w:contextualSpacing w:val="0"/>
              <w:outlineLvl w:val="2"/>
            </w:pPr>
            <w:r>
              <w:t>July 06- September ‘09</w:t>
            </w:r>
          </w:p>
          <w:p w:rsidR="002D6FF4" w:rsidRPr="00CF1A49" w:rsidRDefault="002D6FF4" w:rsidP="002D6FF4">
            <w:pPr>
              <w:pStyle w:val="Heading2"/>
              <w:contextualSpacing w:val="0"/>
              <w:outlineLvl w:val="1"/>
            </w:pPr>
            <w:r>
              <w:t>executive chef</w:t>
            </w:r>
            <w:r w:rsidRPr="00CF1A49">
              <w:t xml:space="preserve">, </w:t>
            </w:r>
            <w:r>
              <w:rPr>
                <w:rStyle w:val="SubtleReference"/>
              </w:rPr>
              <w:t>MIldreds big city food</w:t>
            </w:r>
          </w:p>
          <w:p w:rsidR="002D6FF4" w:rsidRDefault="002D6FF4" w:rsidP="002D6FF4">
            <w:r>
              <w:t>.</w:t>
            </w:r>
          </w:p>
          <w:p w:rsidR="002D6FF4" w:rsidRDefault="002D6FF4" w:rsidP="00F61DF9"/>
          <w:p w:rsidR="002D6FF4" w:rsidRDefault="002D6FF4" w:rsidP="00F61DF9"/>
        </w:tc>
      </w:tr>
    </w:tbl>
    <w:sdt>
      <w:sdtPr>
        <w:alias w:val="Education:"/>
        <w:tag w:val="Education:"/>
        <w:id w:val="-1908763273"/>
        <w:placeholder>
          <w:docPart w:val="795C737F9437BC41AFFDF06058CDF008"/>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447"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304"/>
      </w:tblGrid>
      <w:tr w:rsidR="001D0BF1" w:rsidRPr="00CF1A49" w:rsidTr="00A07298">
        <w:trPr>
          <w:trHeight w:val="185"/>
        </w:trPr>
        <w:tc>
          <w:tcPr>
            <w:tcW w:w="8305" w:type="dxa"/>
          </w:tcPr>
          <w:p w:rsidR="001D0BF1" w:rsidRPr="00CF1A49" w:rsidRDefault="00A07298" w:rsidP="001D0BF1">
            <w:pPr>
              <w:pStyle w:val="Heading3"/>
              <w:contextualSpacing w:val="0"/>
              <w:outlineLvl w:val="2"/>
            </w:pPr>
            <w:r>
              <w:t>may</w:t>
            </w:r>
            <w:r w:rsidR="001D0BF1" w:rsidRPr="00CF1A49">
              <w:t xml:space="preserve"> </w:t>
            </w:r>
            <w:r>
              <w:t>‘06</w:t>
            </w:r>
          </w:p>
          <w:p w:rsidR="001D0BF1" w:rsidRPr="00CF1A49" w:rsidRDefault="00A07298" w:rsidP="001D0BF1">
            <w:pPr>
              <w:pStyle w:val="Heading2"/>
              <w:contextualSpacing w:val="0"/>
              <w:outlineLvl w:val="1"/>
            </w:pPr>
            <w:r>
              <w:t>b.s. economics, b.a. math</w:t>
            </w:r>
            <w:r w:rsidR="001D0BF1" w:rsidRPr="00CF1A49">
              <w:t>,</w:t>
            </w:r>
            <w:r>
              <w:t xml:space="preserve"> minors: classical studies, Business </w:t>
            </w:r>
            <w:proofErr w:type="gramStart"/>
            <w:r>
              <w:t xml:space="preserve">administration, </w:t>
            </w:r>
            <w:r w:rsidR="001D0BF1" w:rsidRPr="00CF1A49">
              <w:t xml:space="preserve"> </w:t>
            </w:r>
            <w:r>
              <w:rPr>
                <w:rStyle w:val="SubtleReference"/>
              </w:rPr>
              <w:t>The</w:t>
            </w:r>
            <w:proofErr w:type="gramEnd"/>
            <w:r>
              <w:rPr>
                <w:rStyle w:val="SubtleReference"/>
              </w:rPr>
              <w:t xml:space="preserve"> University of florida---GO GAtors!</w:t>
            </w:r>
          </w:p>
          <w:p w:rsidR="007538DC" w:rsidRPr="00CF1A49" w:rsidRDefault="00A07298" w:rsidP="007538DC">
            <w:pPr>
              <w:contextualSpacing w:val="0"/>
            </w:pPr>
            <w:r>
              <w:t xml:space="preserve">3.8 core GPA and 3.4 overall GPA. </w:t>
            </w:r>
          </w:p>
        </w:tc>
      </w:tr>
      <w:tr w:rsidR="00F61DF9" w:rsidRPr="00CF1A49" w:rsidTr="00A07298">
        <w:trPr>
          <w:trHeight w:val="39"/>
        </w:trPr>
        <w:tc>
          <w:tcPr>
            <w:tcW w:w="8305" w:type="dxa"/>
            <w:tcMar>
              <w:top w:w="216" w:type="dxa"/>
            </w:tcMar>
          </w:tcPr>
          <w:p w:rsidR="00F61DF9" w:rsidRDefault="00F61DF9" w:rsidP="00F61DF9"/>
        </w:tc>
      </w:tr>
    </w:tbl>
    <w:sdt>
      <w:sdtPr>
        <w:alias w:val="Skills:"/>
        <w:tag w:val="Skills:"/>
        <w:id w:val="-1392877668"/>
        <w:placeholder>
          <w:docPart w:val="837A26A8E418764799FFB7D9AA24BF9E"/>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54"/>
        <w:gridCol w:w="4706"/>
      </w:tblGrid>
      <w:tr w:rsidR="003A0632" w:rsidRPr="006E1507" w:rsidTr="002D6FF4">
        <w:trPr>
          <w:trHeight w:val="169"/>
        </w:trPr>
        <w:tc>
          <w:tcPr>
            <w:tcW w:w="4895" w:type="dxa"/>
          </w:tcPr>
          <w:p w:rsidR="001E3120" w:rsidRPr="006E1507" w:rsidRDefault="00A07298" w:rsidP="006E1507">
            <w:pPr>
              <w:pStyle w:val="ListBullet"/>
              <w:contextualSpacing w:val="0"/>
            </w:pPr>
            <w:r>
              <w:t>Fast learner</w:t>
            </w:r>
          </w:p>
          <w:p w:rsidR="001F4E6D" w:rsidRPr="006E1507" w:rsidRDefault="00A07298" w:rsidP="006E1507">
            <w:pPr>
              <w:pStyle w:val="ListBullet"/>
              <w:contextualSpacing w:val="0"/>
            </w:pPr>
            <w:r>
              <w:t>Works well with others</w:t>
            </w:r>
          </w:p>
        </w:tc>
        <w:tc>
          <w:tcPr>
            <w:tcW w:w="4896" w:type="dxa"/>
            <w:tcMar>
              <w:left w:w="360" w:type="dxa"/>
            </w:tcMar>
          </w:tcPr>
          <w:p w:rsidR="003A0632" w:rsidRPr="006E1507" w:rsidRDefault="00A07298" w:rsidP="006E1507">
            <w:pPr>
              <w:pStyle w:val="ListBullet"/>
              <w:contextualSpacing w:val="0"/>
            </w:pPr>
            <w:r>
              <w:t>Takes constructive criticism well</w:t>
            </w:r>
          </w:p>
          <w:p w:rsidR="001E3120" w:rsidRPr="006E1507" w:rsidRDefault="00A07298" w:rsidP="006E1507">
            <w:pPr>
              <w:pStyle w:val="ListBullet"/>
              <w:contextualSpacing w:val="0"/>
            </w:pPr>
            <w:r>
              <w:t>Sense of urgency</w:t>
            </w:r>
          </w:p>
          <w:p w:rsidR="001E3120" w:rsidRPr="006E1507" w:rsidRDefault="00A07298" w:rsidP="006E1507">
            <w:pPr>
              <w:pStyle w:val="ListBullet"/>
              <w:contextualSpacing w:val="0"/>
            </w:pPr>
            <w:r>
              <w:t>Respect for others and the tasks they are trying to complete</w:t>
            </w:r>
          </w:p>
        </w:tc>
      </w:tr>
    </w:tbl>
    <w:p w:rsidR="00A07298" w:rsidRPr="006E1507" w:rsidRDefault="00A07298" w:rsidP="006E1507">
      <w:bookmarkStart w:id="0" w:name="_GoBack"/>
      <w:bookmarkEnd w:id="0"/>
    </w:p>
    <w:sectPr w:rsidR="00A07298" w:rsidRPr="006E1507" w:rsidSect="002D6FF4">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805" w:rsidRDefault="00EE7805" w:rsidP="0068194B">
      <w:r>
        <w:separator/>
      </w:r>
    </w:p>
    <w:p w:rsidR="00EE7805" w:rsidRDefault="00EE7805"/>
    <w:p w:rsidR="00EE7805" w:rsidRDefault="00EE7805"/>
  </w:endnote>
  <w:endnote w:type="continuationSeparator" w:id="0">
    <w:p w:rsidR="00EE7805" w:rsidRDefault="00EE7805" w:rsidP="0068194B">
      <w:r>
        <w:continuationSeparator/>
      </w:r>
    </w:p>
    <w:p w:rsidR="00EE7805" w:rsidRDefault="00EE7805"/>
    <w:p w:rsidR="00EE7805" w:rsidRDefault="00EE78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805" w:rsidRDefault="00EE7805" w:rsidP="0068194B">
      <w:r>
        <w:separator/>
      </w:r>
    </w:p>
    <w:p w:rsidR="00EE7805" w:rsidRDefault="00EE7805"/>
    <w:p w:rsidR="00EE7805" w:rsidRDefault="00EE7805"/>
  </w:footnote>
  <w:footnote w:type="continuationSeparator" w:id="0">
    <w:p w:rsidR="00EE7805" w:rsidRDefault="00EE7805" w:rsidP="0068194B">
      <w:r>
        <w:continuationSeparator/>
      </w:r>
    </w:p>
    <w:p w:rsidR="00EE7805" w:rsidRDefault="00EE7805"/>
    <w:p w:rsidR="00EE7805" w:rsidRDefault="00EE78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DD88E76"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&#13;&#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97"/>
    <w:rsid w:val="000001EF"/>
    <w:rsid w:val="00007322"/>
    <w:rsid w:val="00007728"/>
    <w:rsid w:val="00024584"/>
    <w:rsid w:val="00024730"/>
    <w:rsid w:val="00055E95"/>
    <w:rsid w:val="0007021F"/>
    <w:rsid w:val="000B2BA5"/>
    <w:rsid w:val="000D12D3"/>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D6FF4"/>
    <w:rsid w:val="002E7E61"/>
    <w:rsid w:val="002F05E5"/>
    <w:rsid w:val="002F254D"/>
    <w:rsid w:val="002F30E4"/>
    <w:rsid w:val="00307140"/>
    <w:rsid w:val="00316DFF"/>
    <w:rsid w:val="00325B57"/>
    <w:rsid w:val="00336056"/>
    <w:rsid w:val="003544E1"/>
    <w:rsid w:val="00366398"/>
    <w:rsid w:val="003A0632"/>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110"/>
    <w:rsid w:val="00692703"/>
    <w:rsid w:val="006A1962"/>
    <w:rsid w:val="006B5D48"/>
    <w:rsid w:val="006B7D7B"/>
    <w:rsid w:val="006C1A5E"/>
    <w:rsid w:val="006E1507"/>
    <w:rsid w:val="00712D8B"/>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A75B6"/>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22D2"/>
    <w:rsid w:val="0098506E"/>
    <w:rsid w:val="009A44CE"/>
    <w:rsid w:val="009C4DFC"/>
    <w:rsid w:val="009D44F8"/>
    <w:rsid w:val="009E3160"/>
    <w:rsid w:val="009F220C"/>
    <w:rsid w:val="009F3B05"/>
    <w:rsid w:val="009F4931"/>
    <w:rsid w:val="00A07298"/>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AF4097"/>
    <w:rsid w:val="00B10EBE"/>
    <w:rsid w:val="00B236F1"/>
    <w:rsid w:val="00B50F99"/>
    <w:rsid w:val="00B51D1B"/>
    <w:rsid w:val="00B540F4"/>
    <w:rsid w:val="00B60FD0"/>
    <w:rsid w:val="00B622DF"/>
    <w:rsid w:val="00B6332A"/>
    <w:rsid w:val="00B765A7"/>
    <w:rsid w:val="00B81760"/>
    <w:rsid w:val="00B8494C"/>
    <w:rsid w:val="00BA1546"/>
    <w:rsid w:val="00BD431F"/>
    <w:rsid w:val="00BE423E"/>
    <w:rsid w:val="00BF61AC"/>
    <w:rsid w:val="00C47FA6"/>
    <w:rsid w:val="00C57FC6"/>
    <w:rsid w:val="00C66A7D"/>
    <w:rsid w:val="00C703C2"/>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13A9"/>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E7805"/>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84ECC"/>
  <w15:chartTrackingRefBased/>
  <w15:docId w15:val="{D484C70E-3DCE-884B-B2F4-9AECD291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elmckinney/Library/Containers/com.microsoft.Word/Data/Library/Application%20Support/Microsoft/Office/16.0/DTS/Search/%7b5818465C-8E29-A246-AC97-D47B9849E04E%7dtf1640260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CDE0386B4C8A46B58C6B344E1F3B90"/>
        <w:category>
          <w:name w:val="General"/>
          <w:gallery w:val="placeholder"/>
        </w:category>
        <w:types>
          <w:type w:val="bbPlcHdr"/>
        </w:types>
        <w:behaviors>
          <w:behavior w:val="content"/>
        </w:behaviors>
        <w:guid w:val="{EC28EEAD-FD3F-B149-ABAB-AFEDDEF088F0}"/>
      </w:docPartPr>
      <w:docPartBody>
        <w:p w:rsidR="00470333" w:rsidRDefault="00FE6147">
          <w:pPr>
            <w:pStyle w:val="7ECDE0386B4C8A46B58C6B344E1F3B90"/>
          </w:pPr>
          <w:r w:rsidRPr="00CF1A49">
            <w:t>Experience</w:t>
          </w:r>
        </w:p>
      </w:docPartBody>
    </w:docPart>
    <w:docPart>
      <w:docPartPr>
        <w:name w:val="795C737F9437BC41AFFDF06058CDF008"/>
        <w:category>
          <w:name w:val="General"/>
          <w:gallery w:val="placeholder"/>
        </w:category>
        <w:types>
          <w:type w:val="bbPlcHdr"/>
        </w:types>
        <w:behaviors>
          <w:behavior w:val="content"/>
        </w:behaviors>
        <w:guid w:val="{F0B66C7C-DAF2-8141-921D-7967A98FC9E1}"/>
      </w:docPartPr>
      <w:docPartBody>
        <w:p w:rsidR="00470333" w:rsidRDefault="00FE6147">
          <w:pPr>
            <w:pStyle w:val="795C737F9437BC41AFFDF06058CDF008"/>
          </w:pPr>
          <w:r w:rsidRPr="00CF1A49">
            <w:t>Education</w:t>
          </w:r>
        </w:p>
      </w:docPartBody>
    </w:docPart>
    <w:docPart>
      <w:docPartPr>
        <w:name w:val="837A26A8E418764799FFB7D9AA24BF9E"/>
        <w:category>
          <w:name w:val="General"/>
          <w:gallery w:val="placeholder"/>
        </w:category>
        <w:types>
          <w:type w:val="bbPlcHdr"/>
        </w:types>
        <w:behaviors>
          <w:behavior w:val="content"/>
        </w:behaviors>
        <w:guid w:val="{D90A1AB2-2CEE-3B43-B687-5C1893E9FC30}"/>
      </w:docPartPr>
      <w:docPartBody>
        <w:p w:rsidR="00470333" w:rsidRDefault="00FE6147">
          <w:pPr>
            <w:pStyle w:val="837A26A8E418764799FFB7D9AA24BF9E"/>
          </w:pPr>
          <w:r w:rsidRPr="00CF1A49">
            <w:t>Skills</w:t>
          </w:r>
        </w:p>
      </w:docPartBody>
    </w:docPart>
    <w:docPart>
      <w:docPartPr>
        <w:name w:val="A01F229E22A22A4D9D9C77073263C682"/>
        <w:category>
          <w:name w:val="General"/>
          <w:gallery w:val="placeholder"/>
        </w:category>
        <w:types>
          <w:type w:val="bbPlcHdr"/>
        </w:types>
        <w:behaviors>
          <w:behavior w:val="content"/>
        </w:behaviors>
        <w:guid w:val="{35ED74E9-D326-9E44-9360-D95EA9D81894}"/>
      </w:docPartPr>
      <w:docPartBody>
        <w:p w:rsidR="00470333" w:rsidRDefault="000F42E5" w:rsidP="000F42E5">
          <w:pPr>
            <w:pStyle w:val="A01F229E22A22A4D9D9C77073263C682"/>
          </w:pPr>
          <w:r w:rsidRPr="00CF1A49">
            <w:t>·</w:t>
          </w:r>
        </w:p>
      </w:docPartBody>
    </w:docPart>
    <w:docPart>
      <w:docPartPr>
        <w:name w:val="099AFBA30931E04AAC7C8630EEA0E09E"/>
        <w:category>
          <w:name w:val="General"/>
          <w:gallery w:val="placeholder"/>
        </w:category>
        <w:types>
          <w:type w:val="bbPlcHdr"/>
        </w:types>
        <w:behaviors>
          <w:behavior w:val="content"/>
        </w:behaviors>
        <w:guid w:val="{6E3AF95F-BE49-714A-8A46-0FFCD5A2C437}"/>
      </w:docPartPr>
      <w:docPartBody>
        <w:p w:rsidR="00470333" w:rsidRDefault="000F42E5" w:rsidP="000F42E5">
          <w:pPr>
            <w:pStyle w:val="099AFBA30931E04AAC7C8630EEA0E09E"/>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E5"/>
    <w:rsid w:val="000F42E5"/>
    <w:rsid w:val="00470333"/>
    <w:rsid w:val="008C29CA"/>
    <w:rsid w:val="00AA3DAD"/>
    <w:rsid w:val="00EB5669"/>
    <w:rsid w:val="00FE6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5D5C76FB8D2469A3CC93C9C8EAEA6">
    <w:name w:val="F6F5D5C76FB8D2469A3CC93C9C8EAEA6"/>
  </w:style>
  <w:style w:type="character" w:styleId="IntenseEmphasis">
    <w:name w:val="Intense Emphasis"/>
    <w:basedOn w:val="DefaultParagraphFont"/>
    <w:uiPriority w:val="2"/>
    <w:rPr>
      <w:b/>
      <w:iCs/>
      <w:color w:val="262626" w:themeColor="text1" w:themeTint="D9"/>
    </w:rPr>
  </w:style>
  <w:style w:type="paragraph" w:customStyle="1" w:styleId="F8D59FCBAACBBE47B88A275F30FEFF65">
    <w:name w:val="F8D59FCBAACBBE47B88A275F30FEFF65"/>
  </w:style>
  <w:style w:type="paragraph" w:customStyle="1" w:styleId="2C6A2A6D5157B44092927B2F8E8D77BF">
    <w:name w:val="2C6A2A6D5157B44092927B2F8E8D77BF"/>
  </w:style>
  <w:style w:type="paragraph" w:customStyle="1" w:styleId="5973FE090BE3DB44B29641853276191E">
    <w:name w:val="5973FE090BE3DB44B29641853276191E"/>
  </w:style>
  <w:style w:type="paragraph" w:customStyle="1" w:styleId="0CA4D19547A52E4797009E30FC98D579">
    <w:name w:val="0CA4D19547A52E4797009E30FC98D579"/>
  </w:style>
  <w:style w:type="paragraph" w:customStyle="1" w:styleId="DFB2E6BB8FFBEA498B2E2BDC1A2C5C0B">
    <w:name w:val="DFB2E6BB8FFBEA498B2E2BDC1A2C5C0B"/>
  </w:style>
  <w:style w:type="paragraph" w:customStyle="1" w:styleId="7EE90153C6F05340B8098C88CB3D98FC">
    <w:name w:val="7EE90153C6F05340B8098C88CB3D98FC"/>
  </w:style>
  <w:style w:type="paragraph" w:customStyle="1" w:styleId="D479B2F6FE302A4A8BEA7004FB0EFC85">
    <w:name w:val="D479B2F6FE302A4A8BEA7004FB0EFC85"/>
  </w:style>
  <w:style w:type="paragraph" w:customStyle="1" w:styleId="2FFD95BF50C15D499B4D1F5F180716D6">
    <w:name w:val="2FFD95BF50C15D499B4D1F5F180716D6"/>
  </w:style>
  <w:style w:type="paragraph" w:customStyle="1" w:styleId="38BF6BEAE17B864E884F95F86ACDFB4B">
    <w:name w:val="38BF6BEAE17B864E884F95F86ACDFB4B"/>
  </w:style>
  <w:style w:type="paragraph" w:customStyle="1" w:styleId="15C5F4A1CD7D444CB2A5CCFFFCF8C44D">
    <w:name w:val="15C5F4A1CD7D444CB2A5CCFFFCF8C44D"/>
  </w:style>
  <w:style w:type="paragraph" w:customStyle="1" w:styleId="7ECDE0386B4C8A46B58C6B344E1F3B90">
    <w:name w:val="7ECDE0386B4C8A46B58C6B344E1F3B90"/>
  </w:style>
  <w:style w:type="paragraph" w:customStyle="1" w:styleId="9C2FDD06F35E864698658743ADF1A6C7">
    <w:name w:val="9C2FDD06F35E864698658743ADF1A6C7"/>
  </w:style>
  <w:style w:type="paragraph" w:customStyle="1" w:styleId="CD69A2008F45F1499BD7666491C50617">
    <w:name w:val="CD69A2008F45F1499BD7666491C50617"/>
  </w:style>
  <w:style w:type="paragraph" w:customStyle="1" w:styleId="0A4D5DFDF412A042A02D57A3F7765E40">
    <w:name w:val="0A4D5DFDF412A042A02D57A3F7765E40"/>
  </w:style>
  <w:style w:type="character" w:styleId="SubtleReference">
    <w:name w:val="Subtle Reference"/>
    <w:basedOn w:val="DefaultParagraphFont"/>
    <w:uiPriority w:val="10"/>
    <w:qFormat/>
    <w:rPr>
      <w:b/>
      <w:caps w:val="0"/>
      <w:smallCaps/>
      <w:color w:val="595959" w:themeColor="text1" w:themeTint="A6"/>
    </w:rPr>
  </w:style>
  <w:style w:type="paragraph" w:customStyle="1" w:styleId="75910F3A1236BF4B8BB81C46DEBADF60">
    <w:name w:val="75910F3A1236BF4B8BB81C46DEBADF60"/>
  </w:style>
  <w:style w:type="paragraph" w:customStyle="1" w:styleId="250F61C7881A5F40A5DBBFE71E641E83">
    <w:name w:val="250F61C7881A5F40A5DBBFE71E641E83"/>
  </w:style>
  <w:style w:type="paragraph" w:customStyle="1" w:styleId="328101D4F5B92C469B7B2EE16457713C">
    <w:name w:val="328101D4F5B92C469B7B2EE16457713C"/>
  </w:style>
  <w:style w:type="paragraph" w:customStyle="1" w:styleId="C4FB393EBB22894D9F0B555BD38A58A9">
    <w:name w:val="C4FB393EBB22894D9F0B555BD38A58A9"/>
  </w:style>
  <w:style w:type="paragraph" w:customStyle="1" w:styleId="8DEBC1BF2B0D764F93552FF05670F29A">
    <w:name w:val="8DEBC1BF2B0D764F93552FF05670F29A"/>
  </w:style>
  <w:style w:type="paragraph" w:customStyle="1" w:styleId="49B4937FCADB094CA1F900ACABDFCDAE">
    <w:name w:val="49B4937FCADB094CA1F900ACABDFCDAE"/>
  </w:style>
  <w:style w:type="paragraph" w:customStyle="1" w:styleId="C9F195F497FC934A8D5A2A6B3B4D18FC">
    <w:name w:val="C9F195F497FC934A8D5A2A6B3B4D18FC"/>
  </w:style>
  <w:style w:type="paragraph" w:customStyle="1" w:styleId="795C737F9437BC41AFFDF06058CDF008">
    <w:name w:val="795C737F9437BC41AFFDF06058CDF008"/>
  </w:style>
  <w:style w:type="paragraph" w:customStyle="1" w:styleId="0D84C974E0C974468DF6F0359B0664BC">
    <w:name w:val="0D84C974E0C974468DF6F0359B0664BC"/>
  </w:style>
  <w:style w:type="paragraph" w:customStyle="1" w:styleId="5662C70AA4040B479C1E6F915B6B5E29">
    <w:name w:val="5662C70AA4040B479C1E6F915B6B5E29"/>
  </w:style>
  <w:style w:type="paragraph" w:customStyle="1" w:styleId="DFBB50F4568A0343A48148ABAF65628F">
    <w:name w:val="DFBB50F4568A0343A48148ABAF65628F"/>
  </w:style>
  <w:style w:type="paragraph" w:customStyle="1" w:styleId="D442F6D524A537448E923BDD3D2C02CF">
    <w:name w:val="D442F6D524A537448E923BDD3D2C02CF"/>
  </w:style>
  <w:style w:type="paragraph" w:customStyle="1" w:styleId="8D9DB3FE943C6C41866C1CD326926B5B">
    <w:name w:val="8D9DB3FE943C6C41866C1CD326926B5B"/>
  </w:style>
  <w:style w:type="paragraph" w:customStyle="1" w:styleId="FF8785FDEB567B4FABBBF26860652AF0">
    <w:name w:val="FF8785FDEB567B4FABBBF26860652AF0"/>
  </w:style>
  <w:style w:type="paragraph" w:customStyle="1" w:styleId="A0E5379504D88844B142ADB07096EC5C">
    <w:name w:val="A0E5379504D88844B142ADB07096EC5C"/>
  </w:style>
  <w:style w:type="paragraph" w:customStyle="1" w:styleId="C982E724E828104485F00D5F096923AF">
    <w:name w:val="C982E724E828104485F00D5F096923AF"/>
  </w:style>
  <w:style w:type="paragraph" w:customStyle="1" w:styleId="5EEDE8F0724165429548773F40C09DCE">
    <w:name w:val="5EEDE8F0724165429548773F40C09DCE"/>
  </w:style>
  <w:style w:type="paragraph" w:customStyle="1" w:styleId="1A9479A6CDE8B4488E7DBE563C68B4DF">
    <w:name w:val="1A9479A6CDE8B4488E7DBE563C68B4DF"/>
  </w:style>
  <w:style w:type="paragraph" w:customStyle="1" w:styleId="837A26A8E418764799FFB7D9AA24BF9E">
    <w:name w:val="837A26A8E418764799FFB7D9AA24BF9E"/>
  </w:style>
  <w:style w:type="paragraph" w:customStyle="1" w:styleId="AF1961956347234EA47936A0674D6BC8">
    <w:name w:val="AF1961956347234EA47936A0674D6BC8"/>
  </w:style>
  <w:style w:type="paragraph" w:customStyle="1" w:styleId="AA873FF21D750746BC085FCC37B63313">
    <w:name w:val="AA873FF21D750746BC085FCC37B63313"/>
  </w:style>
  <w:style w:type="paragraph" w:customStyle="1" w:styleId="358BCC1059E07249B42C945FA42EF99A">
    <w:name w:val="358BCC1059E07249B42C945FA42EF99A"/>
  </w:style>
  <w:style w:type="paragraph" w:customStyle="1" w:styleId="181D9EE10BE45D468E040219959889D3">
    <w:name w:val="181D9EE10BE45D468E040219959889D3"/>
  </w:style>
  <w:style w:type="paragraph" w:customStyle="1" w:styleId="FDBD266E44A6C3479639E603E5A55676">
    <w:name w:val="FDBD266E44A6C3479639E603E5A55676"/>
  </w:style>
  <w:style w:type="paragraph" w:customStyle="1" w:styleId="F76CBC4A8818944CAE88F3014C133871">
    <w:name w:val="F76CBC4A8818944CAE88F3014C133871"/>
  </w:style>
  <w:style w:type="paragraph" w:customStyle="1" w:styleId="B8112DB1981F634CBD206136EA0DE338">
    <w:name w:val="B8112DB1981F634CBD206136EA0DE338"/>
  </w:style>
  <w:style w:type="paragraph" w:customStyle="1" w:styleId="A01F229E22A22A4D9D9C77073263C682">
    <w:name w:val="A01F229E22A22A4D9D9C77073263C682"/>
    <w:rsid w:val="000F42E5"/>
  </w:style>
  <w:style w:type="paragraph" w:customStyle="1" w:styleId="099AFBA30931E04AAC7C8630EEA0E09E">
    <w:name w:val="099AFBA30931E04AAC7C8630EEA0E09E"/>
    <w:rsid w:val="000F42E5"/>
  </w:style>
  <w:style w:type="paragraph" w:customStyle="1" w:styleId="A4D625134B6FCA41B3740B83B1331F73">
    <w:name w:val="A4D625134B6FCA41B3740B83B1331F73"/>
    <w:rsid w:val="000F42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5EBAF-2448-E042-890B-87906985C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{5818465C-8E29-A246-AC97-D47B9849E04E}tf16402608.dotx</Template>
  <TotalTime>30</TotalTime>
  <Pages>1</Pages>
  <Words>230</Words>
  <Characters>1269</Characters>
  <Application>Microsoft Office Word</Application>
  <DocSecurity>0</DocSecurity>
  <Lines>38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cp:lastModifiedBy>
  <cp:revision>4</cp:revision>
  <dcterms:created xsi:type="dcterms:W3CDTF">2018-02-26T17:37:00Z</dcterms:created>
  <dcterms:modified xsi:type="dcterms:W3CDTF">2018-03-26T15:47:00Z</dcterms:modified>
  <cp:category/>
</cp:coreProperties>
</file>