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A6D" w:rsidRDefault="009A1FAC">
      <w:pPr>
        <w:pStyle w:val="Title"/>
      </w:pPr>
      <w:sdt>
        <w:sdtPr>
          <w:alias w:val="Enter your name:"/>
          <w:tag w:val=""/>
          <w:id w:val="-328297061"/>
          <w:placeholder>
            <w:docPart w:val="CFD8737C5B60D54F912637C636E6BA7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72248D">
            <w:t>Daniel McKinney</w:t>
          </w:r>
        </w:sdtContent>
      </w:sdt>
    </w:p>
    <w:p w:rsidR="0072248D" w:rsidRPr="006435D7" w:rsidRDefault="0072248D" w:rsidP="0072248D">
      <w:pPr>
        <w:rPr>
          <w:rStyle w:val="Hyperlink"/>
          <w:color w:val="404040" w:themeColor="text1" w:themeTint="BF"/>
          <w:u w:val="none"/>
        </w:rPr>
      </w:pPr>
      <w:r>
        <w:t>Atlanta, GA (949)-444-4852</w:t>
      </w:r>
      <w:r w:rsidR="006435D7">
        <w:t xml:space="preserve">  | </w:t>
      </w:r>
      <w:hyperlink r:id="rId7" w:history="1">
        <w:r w:rsidRPr="00906B8B">
          <w:rPr>
            <w:rStyle w:val="Hyperlink"/>
          </w:rPr>
          <w:t>3dhdaniel@gmail.com</w:t>
        </w:r>
      </w:hyperlink>
      <w:r w:rsidR="006435D7">
        <w:rPr>
          <w:rStyle w:val="Hyperlink"/>
          <w:u w:val="none"/>
        </w:rPr>
        <w:t xml:space="preserve"> | </w:t>
      </w:r>
      <w:hyperlink r:id="rId8" w:history="1">
        <w:r w:rsidR="006435D7" w:rsidRPr="00552739">
          <w:rPr>
            <w:rStyle w:val="Hyperlink"/>
          </w:rPr>
          <w:t>https://github.com/Dmckinney821</w:t>
        </w:r>
      </w:hyperlink>
      <w:r w:rsidR="006435D7">
        <w:rPr>
          <w:rStyle w:val="Hyperlink"/>
          <w:u w:val="none"/>
        </w:rPr>
        <w:t xml:space="preserve"> | </w:t>
      </w:r>
      <w:hyperlink r:id="rId9" w:history="1">
        <w:r w:rsidR="006435D7" w:rsidRPr="006435D7">
          <w:rPr>
            <w:rStyle w:val="Hyperlink"/>
          </w:rPr>
          <w:t>LinkenIn</w:t>
        </w:r>
      </w:hyperlink>
    </w:p>
    <w:p w:rsidR="006435D7" w:rsidRDefault="006435D7" w:rsidP="0072248D"/>
    <w:p w:rsidR="00532697" w:rsidRDefault="00532697" w:rsidP="00532697">
      <w:pPr>
        <w:pStyle w:val="Heading2"/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</w:pPr>
      <w:r>
        <w:t>-Education-</w:t>
      </w:r>
    </w:p>
    <w:p w:rsidR="00FA24B0" w:rsidRDefault="00FA24B0" w:rsidP="00FA24B0">
      <w:pPr>
        <w:pStyle w:val="Heading2"/>
      </w:pPr>
      <w:r>
        <w:t>Ful</w:t>
      </w:r>
      <w:r w:rsidR="005B18DE">
        <w:t>l stack web developer | 08/</w:t>
      </w:r>
      <w:r>
        <w:t>18 | digitalcrafts</w:t>
      </w:r>
    </w:p>
    <w:p w:rsidR="00FE0327" w:rsidRDefault="006B4D3B" w:rsidP="00FE0327">
      <w:pPr>
        <w:pStyle w:val="ListBullet"/>
        <w:numPr>
          <w:ilvl w:val="0"/>
          <w:numId w:val="18"/>
        </w:numPr>
      </w:pPr>
      <w:r>
        <w:t>Full t</w:t>
      </w:r>
      <w:r w:rsidR="00FE0327">
        <w:t xml:space="preserve">ime </w:t>
      </w:r>
      <w:r>
        <w:t>immersive p</w:t>
      </w:r>
      <w:r w:rsidR="00FE0327">
        <w:t>rogram</w:t>
      </w:r>
    </w:p>
    <w:p w:rsidR="00394A6D" w:rsidRDefault="0072248D">
      <w:pPr>
        <w:pStyle w:val="Heading2"/>
      </w:pPr>
      <w:r>
        <w:t>B.S. Economics</w:t>
      </w:r>
      <w:r w:rsidR="007D00B3">
        <w:t> | </w:t>
      </w:r>
      <w:r w:rsidR="005B18DE">
        <w:t>12/06</w:t>
      </w:r>
      <w:r w:rsidR="007D00B3">
        <w:t> | </w:t>
      </w:r>
      <w:r>
        <w:t>university of florida</w:t>
      </w:r>
    </w:p>
    <w:p w:rsidR="00394A6D" w:rsidRDefault="0072248D" w:rsidP="008916B6">
      <w:pPr>
        <w:pStyle w:val="ListBullet"/>
        <w:numPr>
          <w:ilvl w:val="0"/>
          <w:numId w:val="18"/>
        </w:numPr>
      </w:pPr>
      <w:r>
        <w:t>Minor</w:t>
      </w:r>
      <w:r w:rsidR="007D00B3">
        <w:t>:</w:t>
      </w:r>
      <w:r>
        <w:t xml:space="preserve"> Business Administration</w:t>
      </w:r>
      <w:r w:rsidR="007D00B3">
        <w:t xml:space="preserve"> </w:t>
      </w:r>
    </w:p>
    <w:p w:rsidR="00394A6D" w:rsidRDefault="009A1FAC" w:rsidP="00DD4208">
      <w:pPr>
        <w:pStyle w:val="ListBullet"/>
      </w:pPr>
      <w:sdt>
        <w:sdtPr>
          <w:alias w:val="Minor:"/>
          <w:tag w:val="Minor:"/>
          <w:id w:val="-1428026952"/>
          <w:placeholder>
            <w:docPart w:val="5E859E3F9550B34185EBF9B5BFFD17A1"/>
          </w:placeholder>
          <w:temporary/>
          <w:showingPlcHdr/>
          <w15:appearance w15:val="hidden"/>
        </w:sdtPr>
        <w:sdtEndPr/>
        <w:sdtContent>
          <w:r w:rsidR="00D33143">
            <w:t>Minor</w:t>
          </w:r>
        </w:sdtContent>
      </w:sdt>
      <w:r w:rsidR="007D00B3">
        <w:t xml:space="preserve">: </w:t>
      </w:r>
      <w:r w:rsidR="0072248D">
        <w:t>Classical Studies</w:t>
      </w:r>
    </w:p>
    <w:p w:rsidR="00394A6D" w:rsidRDefault="009A1FAC" w:rsidP="00FE0327">
      <w:pPr>
        <w:pStyle w:val="ListBullet"/>
      </w:pPr>
      <w:sdt>
        <w:sdtPr>
          <w:alias w:val="Related coursework:"/>
          <w:tag w:val="Related coursework:"/>
          <w:id w:val="879673472"/>
          <w:placeholder>
            <w:docPart w:val="AB02BE0273311249AD86BDDAB12C3140"/>
          </w:placeholder>
          <w:temporary/>
          <w:showingPlcHdr/>
          <w15:appearance w15:val="hidden"/>
        </w:sdtPr>
        <w:sdtEndPr/>
        <w:sdtContent>
          <w:r w:rsidR="00D33143">
            <w:t>Related coursework</w:t>
          </w:r>
        </w:sdtContent>
      </w:sdt>
      <w:r w:rsidR="007D00B3">
        <w:t xml:space="preserve">: </w:t>
      </w:r>
      <w:r w:rsidR="0072248D">
        <w:t>Differential Equations, Game Theory</w:t>
      </w:r>
    </w:p>
    <w:sdt>
      <w:sdtPr>
        <w:alias w:val="Management:"/>
        <w:tag w:val="Management:"/>
        <w:id w:val="-520701395"/>
        <w:placeholder>
          <w:docPart w:val="A7328655B3432D4CB2B708DEF1AB849D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2"/>
          </w:pPr>
          <w:r>
            <w:t>Management</w:t>
          </w:r>
        </w:p>
      </w:sdtContent>
    </w:sdt>
    <w:p w:rsidR="00394A6D" w:rsidRDefault="00FE0327">
      <w:pPr>
        <w:pStyle w:val="ListBullet"/>
      </w:pPr>
      <w:r>
        <w:t>Responsible for up to 74 employees. Interviews, hired, trained, maintained staff at all levels and positions of business. Able to keep employee turnover to well below industry standard.</w:t>
      </w:r>
    </w:p>
    <w:p w:rsidR="00FE0327" w:rsidRPr="00FE0327" w:rsidRDefault="00FE0327" w:rsidP="00FE0327">
      <w:pPr>
        <w:pStyle w:val="Heading2"/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</w:pPr>
      <w:r>
        <w:t>Communication</w:t>
      </w:r>
    </w:p>
    <w:p w:rsidR="00FE0327" w:rsidRDefault="00910112" w:rsidP="00FE0327">
      <w:pPr>
        <w:pStyle w:val="ListBullet"/>
      </w:pPr>
      <w:r>
        <w:t>Proficient in multiple task management software (e.g. Google</w:t>
      </w:r>
      <w:r w:rsidR="002D7D0C">
        <w:t xml:space="preserve"> </w:t>
      </w:r>
      <w:r>
        <w:t>Docs, Asana, Basecamp). Able to process and implement constructive criticism as well as giving detailed progress reports to all levels of staff.</w:t>
      </w:r>
    </w:p>
    <w:p w:rsidR="002D7D0C" w:rsidRDefault="002D7D0C" w:rsidP="002D7D0C">
      <w:pPr>
        <w:pStyle w:val="Heading2"/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</w:pPr>
      <w:r>
        <w:t>-experience-</w:t>
      </w:r>
    </w:p>
    <w:p w:rsidR="00394A6D" w:rsidRDefault="00FE0327">
      <w:pPr>
        <w:pStyle w:val="Heading2"/>
      </w:pPr>
      <w:r>
        <w:t>Owner/chef</w:t>
      </w:r>
      <w:r w:rsidR="007D00B3">
        <w:t> | </w:t>
      </w:r>
      <w:r>
        <w:t>2dm hospitality</w:t>
      </w:r>
      <w:r w:rsidR="007D00B3">
        <w:t> | </w:t>
      </w:r>
      <w:r w:rsidR="001A23D8">
        <w:t>11/15</w:t>
      </w:r>
      <w:r w:rsidR="0077621B">
        <w:t xml:space="preserve"> </w:t>
      </w:r>
      <w:r>
        <w:t>–</w:t>
      </w:r>
      <w:r w:rsidR="0077621B">
        <w:t xml:space="preserve"> </w:t>
      </w:r>
      <w:r w:rsidR="001A23D8">
        <w:t>12/17</w:t>
      </w:r>
    </w:p>
    <w:p w:rsidR="006435D7" w:rsidRDefault="006435D7">
      <w:pPr>
        <w:pStyle w:val="ListBullet"/>
      </w:pPr>
      <w:r>
        <w:t>Built/Opened/Operated successful full-scale r</w:t>
      </w:r>
      <w:r w:rsidR="00FE0327">
        <w:t xml:space="preserve">estaurant/brewpub in Atlanta area. </w:t>
      </w:r>
    </w:p>
    <w:p w:rsidR="006435D7" w:rsidRDefault="006435D7" w:rsidP="006435D7">
      <w:pPr>
        <w:pStyle w:val="ListBullet"/>
      </w:pPr>
      <w:r>
        <w:t>Named top 10 new restaurant by Zagat.</w:t>
      </w:r>
    </w:p>
    <w:p w:rsidR="006435D7" w:rsidRDefault="006435D7">
      <w:pPr>
        <w:pStyle w:val="ListBullet"/>
      </w:pPr>
      <w:r>
        <w:t>First LEED certified brewery in Georgia.</w:t>
      </w:r>
    </w:p>
    <w:p w:rsidR="00394A6D" w:rsidRDefault="00FE0327">
      <w:pPr>
        <w:pStyle w:val="Heading2"/>
      </w:pPr>
      <w:r>
        <w:t>owner/gm</w:t>
      </w:r>
      <w:r w:rsidR="007D00B3">
        <w:t> | </w:t>
      </w:r>
      <w:r>
        <w:t>3dh hospitality</w:t>
      </w:r>
      <w:r w:rsidR="007D00B3">
        <w:t> | </w:t>
      </w:r>
      <w:r w:rsidR="001A23D8">
        <w:t>10/11</w:t>
      </w:r>
      <w:r w:rsidR="0077621B">
        <w:t xml:space="preserve"> </w:t>
      </w:r>
      <w:r>
        <w:t>–</w:t>
      </w:r>
      <w:r w:rsidR="0077621B">
        <w:t xml:space="preserve"> </w:t>
      </w:r>
      <w:r w:rsidR="001A23D8">
        <w:t>11/15</w:t>
      </w:r>
    </w:p>
    <w:p w:rsidR="006435D7" w:rsidRDefault="00FE0327" w:rsidP="005E5E55">
      <w:pPr>
        <w:pStyle w:val="ListBullet"/>
        <w:numPr>
          <w:ilvl w:val="0"/>
          <w:numId w:val="19"/>
        </w:numPr>
      </w:pPr>
      <w:r>
        <w:t>Owner/GM for Union Square area restaurant/bar in S</w:t>
      </w:r>
      <w:r w:rsidR="006B4D3B">
        <w:t xml:space="preserve">an </w:t>
      </w:r>
      <w:r>
        <w:t>F</w:t>
      </w:r>
      <w:r w:rsidR="006B4D3B">
        <w:t>rancisco</w:t>
      </w:r>
      <w:r>
        <w:t>. Consistently ranked top 50 Yelp in SF.</w:t>
      </w:r>
    </w:p>
    <w:p w:rsidR="006435D7" w:rsidRDefault="006435D7" w:rsidP="005E5E55">
      <w:pPr>
        <w:pStyle w:val="ListBullet"/>
        <w:numPr>
          <w:ilvl w:val="0"/>
          <w:numId w:val="19"/>
        </w:numPr>
      </w:pPr>
      <w:r>
        <w:t>Food Network and Cooking Channel appearances</w:t>
      </w:r>
    </w:p>
    <w:p w:rsidR="00D56207" w:rsidRDefault="00E32CED" w:rsidP="005E5E55">
      <w:pPr>
        <w:pStyle w:val="ListBullet"/>
        <w:numPr>
          <w:ilvl w:val="0"/>
          <w:numId w:val="19"/>
        </w:numPr>
      </w:pPr>
      <w:r>
        <w:t>Under my management our sales went from $500k annually to over $4 million.</w:t>
      </w:r>
    </w:p>
    <w:p w:rsidR="00FE0327" w:rsidRDefault="002D7D0C" w:rsidP="00FE0327">
      <w:pPr>
        <w:pStyle w:val="Heading2"/>
      </w:pPr>
      <w:r>
        <w:t xml:space="preserve">Series 6, 7, 63, 66 </w:t>
      </w:r>
      <w:r w:rsidR="00FE0327">
        <w:t xml:space="preserve">financial </w:t>
      </w:r>
      <w:r w:rsidR="00DE076F">
        <w:t>ADVISOR</w:t>
      </w:r>
      <w:r w:rsidR="00483D13">
        <w:t>s</w:t>
      </w:r>
      <w:bookmarkStart w:id="0" w:name="_GoBack"/>
      <w:bookmarkEnd w:id="0"/>
      <w:r w:rsidR="001A23D8">
        <w:t> | wells fargo bank n.</w:t>
      </w:r>
      <w:r w:rsidR="00FE0327">
        <w:t>a</w:t>
      </w:r>
      <w:r w:rsidR="001A23D8">
        <w:t>.</w:t>
      </w:r>
      <w:r w:rsidR="00FE0327">
        <w:t> | 06/07 – 10/11</w:t>
      </w:r>
    </w:p>
    <w:p w:rsidR="001A23D8" w:rsidRDefault="001A23D8" w:rsidP="001A23D8">
      <w:pPr>
        <w:pStyle w:val="ListBullet"/>
        <w:numPr>
          <w:ilvl w:val="0"/>
          <w:numId w:val="19"/>
        </w:numPr>
      </w:pPr>
      <w:r>
        <w:t>Helped establish and maintain investment</w:t>
      </w:r>
      <w:r w:rsidR="00DE076F">
        <w:t xml:space="preserve"> vehicles for clients; e.g. Roth IRA</w:t>
      </w:r>
      <w:r>
        <w:t xml:space="preserve">, Equity-Indexed Annuity </w:t>
      </w:r>
    </w:p>
    <w:p w:rsidR="001A23D8" w:rsidRDefault="001A23D8" w:rsidP="00FE0327">
      <w:pPr>
        <w:pStyle w:val="Heading2"/>
      </w:pPr>
    </w:p>
    <w:p w:rsidR="00910112" w:rsidRDefault="001A23D8" w:rsidP="001A23D8">
      <w:pPr>
        <w:pStyle w:val="Heading2"/>
      </w:pPr>
      <w:r>
        <w:t>-SKILLS-</w:t>
      </w:r>
    </w:p>
    <w:p w:rsidR="00910112" w:rsidRDefault="00910112" w:rsidP="00483D13">
      <w:pPr>
        <w:pStyle w:val="ListBullet"/>
        <w:numPr>
          <w:ilvl w:val="0"/>
          <w:numId w:val="0"/>
        </w:numPr>
        <w:ind w:left="360" w:hanging="360"/>
        <w:contextualSpacing/>
        <w:rPr>
          <w:b/>
        </w:rPr>
      </w:pPr>
      <w:r>
        <w:sym w:font="Symbol" w:char="F0B7"/>
      </w:r>
      <w:r>
        <w:t xml:space="preserve"> HTML5 </w:t>
      </w:r>
      <w:r>
        <w:sym w:font="Symbol" w:char="F0B7"/>
      </w:r>
      <w:r>
        <w:t xml:space="preserve"> CSS3</w:t>
      </w:r>
      <w:r w:rsidRPr="00910112">
        <w:t xml:space="preserve"> </w:t>
      </w:r>
      <w:r>
        <w:sym w:font="Symbol" w:char="F0B7"/>
      </w:r>
      <w:r w:rsidR="00F26235">
        <w:t xml:space="preserve"> Java</w:t>
      </w:r>
      <w:r>
        <w:t xml:space="preserve"> </w:t>
      </w:r>
      <w:r>
        <w:sym w:font="Symbol" w:char="F0B7"/>
      </w:r>
      <w:r>
        <w:t xml:space="preserve"> JavaScript </w:t>
      </w:r>
      <w:r>
        <w:sym w:font="Symbol" w:char="F0B7"/>
      </w:r>
      <w:r>
        <w:t xml:space="preserve"> React.js </w:t>
      </w:r>
      <w:r>
        <w:sym w:font="Symbol" w:char="F0B7"/>
      </w:r>
      <w:r>
        <w:t xml:space="preserve"> Node.js </w:t>
      </w:r>
      <w:r>
        <w:sym w:font="Symbol" w:char="F0B7"/>
      </w:r>
      <w:r>
        <w:t xml:space="preserve"> Python </w:t>
      </w:r>
      <w:r>
        <w:sym w:font="Symbol" w:char="F0B7"/>
      </w:r>
      <w:r w:rsidR="00F26235">
        <w:t xml:space="preserve"> j</w:t>
      </w:r>
      <w:r>
        <w:t xml:space="preserve">Query </w:t>
      </w:r>
      <w:r>
        <w:sym w:font="Symbol" w:char="F0B7"/>
      </w:r>
      <w:r>
        <w:t xml:space="preserve"> Bootstrap </w:t>
      </w:r>
      <w:r>
        <w:sym w:font="Symbol" w:char="F0B7"/>
      </w:r>
      <w:r>
        <w:t xml:space="preserve"> JSON </w:t>
      </w:r>
      <w:r>
        <w:sym w:font="Symbol" w:char="F0B7"/>
      </w:r>
      <w:r w:rsidR="00144C02">
        <w:t xml:space="preserve"> Linux</w:t>
      </w:r>
    </w:p>
    <w:p w:rsidR="00910112" w:rsidRDefault="00910112" w:rsidP="00483D13">
      <w:pPr>
        <w:pStyle w:val="Heading1"/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sym w:font="Symbol" w:char="F0B7"/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t xml:space="preserve"> Comman</w:t>
      </w:r>
      <w:r w:rsidR="002D7D0C"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t>d</w:t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t xml:space="preserve"> Line </w:t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sym w:font="Symbol" w:char="F0B7"/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t xml:space="preserve"> Apache </w:t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sym w:font="Symbol" w:char="F0B7"/>
      </w:r>
      <w:r w:rsidR="00F26235"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t xml:space="preserve"> AWS</w:t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sym w:font="Symbol" w:char="F0B7"/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t xml:space="preserve"> PostgreSQL </w:t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sym w:font="Symbol" w:char="F0B7"/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t xml:space="preserve"> SQL </w:t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sym w:font="Symbol" w:char="F0B7"/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t xml:space="preserve"> NoSQL </w:t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sym w:font="Symbol" w:char="F0B7"/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t xml:space="preserve"> Express </w:t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sym w:font="Symbol" w:char="F0B7"/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t xml:space="preserve"> Ruby </w:t>
      </w:r>
      <w:r w:rsidR="002D7D0C"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  <w:t xml:space="preserve"> </w:t>
      </w:r>
    </w:p>
    <w:p w:rsidR="002D7D0C" w:rsidRDefault="002D7D0C" w:rsidP="00483D13">
      <w:pPr>
        <w:pStyle w:val="Heading1"/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</w:pPr>
    </w:p>
    <w:p w:rsidR="00910112" w:rsidRDefault="00910112" w:rsidP="002D7D0C">
      <w:pPr>
        <w:pStyle w:val="Heading1"/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</w:pPr>
    </w:p>
    <w:p w:rsidR="00910112" w:rsidRDefault="00910112" w:rsidP="00FE0327">
      <w:pPr>
        <w:pStyle w:val="ListBullet"/>
        <w:numPr>
          <w:ilvl w:val="0"/>
          <w:numId w:val="0"/>
        </w:numPr>
      </w:pPr>
    </w:p>
    <w:sectPr w:rsidR="00910112" w:rsidSect="00374627">
      <w:footerReference w:type="default" r:id="rId10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FAC" w:rsidRDefault="009A1FAC">
      <w:pPr>
        <w:spacing w:after="0"/>
      </w:pPr>
      <w:r>
        <w:separator/>
      </w:r>
    </w:p>
  </w:endnote>
  <w:endnote w:type="continuationSeparator" w:id="0">
    <w:p w:rsidR="009A1FAC" w:rsidRDefault="009A1F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FAC" w:rsidRDefault="009A1FAC">
      <w:pPr>
        <w:spacing w:after="0"/>
      </w:pPr>
      <w:r>
        <w:separator/>
      </w:r>
    </w:p>
  </w:footnote>
  <w:footnote w:type="continuationSeparator" w:id="0">
    <w:p w:rsidR="009A1FAC" w:rsidRDefault="009A1F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39F533AD"/>
    <w:multiLevelType w:val="hybridMultilevel"/>
    <w:tmpl w:val="ADCAA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8D"/>
    <w:rsid w:val="00073C5E"/>
    <w:rsid w:val="00077FAE"/>
    <w:rsid w:val="00144C02"/>
    <w:rsid w:val="00154726"/>
    <w:rsid w:val="001A23D8"/>
    <w:rsid w:val="002D7D0C"/>
    <w:rsid w:val="00374627"/>
    <w:rsid w:val="00394A6D"/>
    <w:rsid w:val="003C67A9"/>
    <w:rsid w:val="003F19B9"/>
    <w:rsid w:val="004476A1"/>
    <w:rsid w:val="00483D13"/>
    <w:rsid w:val="005114E7"/>
    <w:rsid w:val="00532697"/>
    <w:rsid w:val="005B18DE"/>
    <w:rsid w:val="005E5E55"/>
    <w:rsid w:val="00605D7E"/>
    <w:rsid w:val="00616068"/>
    <w:rsid w:val="006435D7"/>
    <w:rsid w:val="006B4D3B"/>
    <w:rsid w:val="006E401C"/>
    <w:rsid w:val="0072248D"/>
    <w:rsid w:val="0077621B"/>
    <w:rsid w:val="007963CE"/>
    <w:rsid w:val="007D00B3"/>
    <w:rsid w:val="008916B6"/>
    <w:rsid w:val="008E10EB"/>
    <w:rsid w:val="00910112"/>
    <w:rsid w:val="009763C8"/>
    <w:rsid w:val="009A1FAC"/>
    <w:rsid w:val="00A8131A"/>
    <w:rsid w:val="00B769EE"/>
    <w:rsid w:val="00C57E43"/>
    <w:rsid w:val="00C72B59"/>
    <w:rsid w:val="00CC75DB"/>
    <w:rsid w:val="00D33143"/>
    <w:rsid w:val="00D56207"/>
    <w:rsid w:val="00D765AF"/>
    <w:rsid w:val="00DD4208"/>
    <w:rsid w:val="00DE076F"/>
    <w:rsid w:val="00E32CED"/>
    <w:rsid w:val="00EA2B92"/>
    <w:rsid w:val="00EA36B5"/>
    <w:rsid w:val="00F26235"/>
    <w:rsid w:val="00FA24B0"/>
    <w:rsid w:val="00FD452A"/>
    <w:rsid w:val="00FE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C8D7A"/>
  <w15:chartTrackingRefBased/>
  <w15:docId w15:val="{1DD09C08-855E-C247-9FA5-B98E4437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ckinney82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3dhdaniel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aniel-mckinney-78576815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elmckinney/Library/Containers/com.microsoft.Word/Data/Library/Application%20Support/Microsoft/Office/16.0/DTS/Search/%7b7FD96120-B6F4-5C4D-941F-09B71CF110BC%7dtf029191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D8737C5B60D54F912637C636E6B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19D13-287F-F54C-BF97-6D9E0C3BD7B5}"/>
      </w:docPartPr>
      <w:docPartBody>
        <w:p w:rsidR="00F5524E" w:rsidRDefault="00C405D0">
          <w:pPr>
            <w:pStyle w:val="CFD8737C5B60D54F912637C636E6BA76"/>
          </w:pPr>
          <w:r>
            <w:t>Your Name</w:t>
          </w:r>
        </w:p>
      </w:docPartBody>
    </w:docPart>
    <w:docPart>
      <w:docPartPr>
        <w:name w:val="5E859E3F9550B34185EBF9B5BFFD1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C2CB9-339C-3146-BCBC-893DEFA5A428}"/>
      </w:docPartPr>
      <w:docPartBody>
        <w:p w:rsidR="00F5524E" w:rsidRDefault="00C405D0">
          <w:pPr>
            <w:pStyle w:val="5E859E3F9550B34185EBF9B5BFFD17A1"/>
          </w:pPr>
          <w:r>
            <w:t>Minor</w:t>
          </w:r>
        </w:p>
      </w:docPartBody>
    </w:docPart>
    <w:docPart>
      <w:docPartPr>
        <w:name w:val="AB02BE0273311249AD86BDDAB12C3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B6F45-1A3E-D540-AA05-B67CC51B2F3C}"/>
      </w:docPartPr>
      <w:docPartBody>
        <w:p w:rsidR="00F5524E" w:rsidRDefault="00C405D0">
          <w:pPr>
            <w:pStyle w:val="AB02BE0273311249AD86BDDAB12C3140"/>
          </w:pPr>
          <w:r>
            <w:t>Related coursework</w:t>
          </w:r>
        </w:p>
      </w:docPartBody>
    </w:docPart>
    <w:docPart>
      <w:docPartPr>
        <w:name w:val="A7328655B3432D4CB2B708DEF1AB8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B39A8-4152-F847-8FA8-B6D15CF761A6}"/>
      </w:docPartPr>
      <w:docPartBody>
        <w:p w:rsidR="00F5524E" w:rsidRDefault="00C405D0">
          <w:pPr>
            <w:pStyle w:val="A7328655B3432D4CB2B708DEF1AB849D"/>
          </w:pPr>
          <w:r>
            <w:t>Management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A4"/>
    <w:rsid w:val="005B4D68"/>
    <w:rsid w:val="00937DA4"/>
    <w:rsid w:val="00A0003B"/>
    <w:rsid w:val="00C405D0"/>
    <w:rsid w:val="00F5524E"/>
    <w:rsid w:val="00F9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D8737C5B60D54F912637C636E6BA76">
    <w:name w:val="CFD8737C5B60D54F912637C636E6BA76"/>
  </w:style>
  <w:style w:type="paragraph" w:customStyle="1" w:styleId="E71D4651A421574A9525BB888E125B26">
    <w:name w:val="E71D4651A421574A9525BB888E125B26"/>
  </w:style>
  <w:style w:type="paragraph" w:customStyle="1" w:styleId="B99AEAAD984C8840AAEC300654EE053E">
    <w:name w:val="B99AEAAD984C8840AAEC300654EE053E"/>
  </w:style>
  <w:style w:type="paragraph" w:customStyle="1" w:styleId="79BE6B7B4727DA46B0F4DC732347F93A">
    <w:name w:val="79BE6B7B4727DA46B0F4DC732347F93A"/>
  </w:style>
  <w:style w:type="paragraph" w:customStyle="1" w:styleId="E7CDE1865359FD4EBF5061934158BCFC">
    <w:name w:val="E7CDE1865359FD4EBF5061934158BCFC"/>
  </w:style>
  <w:style w:type="paragraph" w:customStyle="1" w:styleId="9F77BC96B072D644975DFD0737EC9D6D">
    <w:name w:val="9F77BC96B072D644975DFD0737EC9D6D"/>
  </w:style>
  <w:style w:type="paragraph" w:customStyle="1" w:styleId="2B338A4852EF164FA5FA2754DF01B7C5">
    <w:name w:val="2B338A4852EF164FA5FA2754DF01B7C5"/>
  </w:style>
  <w:style w:type="paragraph" w:customStyle="1" w:styleId="B21EAE62DEFD1948A696128CE9ABB70F">
    <w:name w:val="B21EAE62DEFD1948A696128CE9ABB70F"/>
  </w:style>
  <w:style w:type="paragraph" w:customStyle="1" w:styleId="1442C7AB3E642B42AC365AB50C59E0BA">
    <w:name w:val="1442C7AB3E642B42AC365AB50C59E0BA"/>
  </w:style>
  <w:style w:type="paragraph" w:customStyle="1" w:styleId="280474CC6827BD42A0FB65A0F8F41C0B">
    <w:name w:val="280474CC6827BD42A0FB65A0F8F41C0B"/>
  </w:style>
  <w:style w:type="paragraph" w:customStyle="1" w:styleId="DB4FC00D5A48164C956DA1FC29DE158A">
    <w:name w:val="DB4FC00D5A48164C956DA1FC29DE158A"/>
  </w:style>
  <w:style w:type="paragraph" w:customStyle="1" w:styleId="D6F24E31C7F5FE4E890388E7987ECD6B">
    <w:name w:val="D6F24E31C7F5FE4E890388E7987ECD6B"/>
  </w:style>
  <w:style w:type="paragraph" w:customStyle="1" w:styleId="BF8603D0E81A3D47AA17A83F57692A63">
    <w:name w:val="BF8603D0E81A3D47AA17A83F57692A63"/>
  </w:style>
  <w:style w:type="paragraph" w:customStyle="1" w:styleId="5E859E3F9550B34185EBF9B5BFFD17A1">
    <w:name w:val="5E859E3F9550B34185EBF9B5BFFD17A1"/>
  </w:style>
  <w:style w:type="paragraph" w:customStyle="1" w:styleId="AB02BE0273311249AD86BDDAB12C3140">
    <w:name w:val="AB02BE0273311249AD86BDDAB12C3140"/>
  </w:style>
  <w:style w:type="paragraph" w:customStyle="1" w:styleId="ADF22764BE8145429389F45EE22F1B77">
    <w:name w:val="ADF22764BE8145429389F45EE22F1B77"/>
  </w:style>
  <w:style w:type="paragraph" w:customStyle="1" w:styleId="B778953607CCF34B8A22CACF28B7C2F3">
    <w:name w:val="B778953607CCF34B8A22CACF28B7C2F3"/>
  </w:style>
  <w:style w:type="paragraph" w:customStyle="1" w:styleId="840FF606BF1F9F4DA1655CD0631505CA">
    <w:name w:val="840FF606BF1F9F4DA1655CD0631505CA"/>
  </w:style>
  <w:style w:type="paragraph" w:customStyle="1" w:styleId="5CB951B04C3488439D4C04992D42A0BE">
    <w:name w:val="5CB951B04C3488439D4C04992D42A0BE"/>
  </w:style>
  <w:style w:type="paragraph" w:customStyle="1" w:styleId="014F45497E01B04F94711B2DB5722D0E">
    <w:name w:val="014F45497E01B04F94711B2DB5722D0E"/>
  </w:style>
  <w:style w:type="paragraph" w:customStyle="1" w:styleId="A7328655B3432D4CB2B708DEF1AB849D">
    <w:name w:val="A7328655B3432D4CB2B708DEF1AB849D"/>
  </w:style>
  <w:style w:type="paragraph" w:customStyle="1" w:styleId="13A8F64BFB92A048A2CE4742C790B2DB">
    <w:name w:val="13A8F64BFB92A048A2CE4742C790B2DB"/>
  </w:style>
  <w:style w:type="paragraph" w:customStyle="1" w:styleId="E26D13A9DB55644DA1FD195C51C06C22">
    <w:name w:val="E26D13A9DB55644DA1FD195C51C06C22"/>
  </w:style>
  <w:style w:type="paragraph" w:customStyle="1" w:styleId="076C77ECBA3CF44180CC765BB37CEF65">
    <w:name w:val="076C77ECBA3CF44180CC765BB37CEF65"/>
  </w:style>
  <w:style w:type="paragraph" w:customStyle="1" w:styleId="023C2160822EDB45B4A2931397DF5703">
    <w:name w:val="023C2160822EDB45B4A2931397DF5703"/>
  </w:style>
  <w:style w:type="paragraph" w:customStyle="1" w:styleId="CFB845749F216A478E172C9087330C93">
    <w:name w:val="CFB845749F216A478E172C9087330C93"/>
  </w:style>
  <w:style w:type="paragraph" w:customStyle="1" w:styleId="D6BFF096D269E64E80BBAF37BEA2E186">
    <w:name w:val="D6BFF096D269E64E80BBAF37BEA2E186"/>
  </w:style>
  <w:style w:type="paragraph" w:customStyle="1" w:styleId="E599E7A2BC4E724088533282FE95E0DB">
    <w:name w:val="E599E7A2BC4E724088533282FE95E0DB"/>
  </w:style>
  <w:style w:type="paragraph" w:customStyle="1" w:styleId="E5D1A8B94A58814D8125ADE111D6DB6B">
    <w:name w:val="E5D1A8B94A58814D8125ADE111D6DB6B"/>
  </w:style>
  <w:style w:type="paragraph" w:customStyle="1" w:styleId="ED1AFA35A707DA468F8B2D5C211F5049">
    <w:name w:val="ED1AFA35A707DA468F8B2D5C211F5049"/>
  </w:style>
  <w:style w:type="paragraph" w:customStyle="1" w:styleId="6A9C2087BF87AF44875EA3C44C189D98">
    <w:name w:val="6A9C2087BF87AF44875EA3C44C189D98"/>
  </w:style>
  <w:style w:type="paragraph" w:customStyle="1" w:styleId="DBEEB0F113C81A40A1EB00079F5F0888">
    <w:name w:val="DBEEB0F113C81A40A1EB00079F5F0888"/>
  </w:style>
  <w:style w:type="paragraph" w:customStyle="1" w:styleId="DCA943E5AAAFA5449668F3FDDAD0A535">
    <w:name w:val="DCA943E5AAAFA5449668F3FDDAD0A535"/>
  </w:style>
  <w:style w:type="paragraph" w:customStyle="1" w:styleId="BB7FAC811793D14784372E5B628484F5">
    <w:name w:val="BB7FAC811793D14784372E5B628484F5"/>
  </w:style>
  <w:style w:type="paragraph" w:customStyle="1" w:styleId="59D696F5308EA945923E6DAC762C954C">
    <w:name w:val="59D696F5308EA945923E6DAC762C954C"/>
  </w:style>
  <w:style w:type="paragraph" w:customStyle="1" w:styleId="055360A63F73C44A8C6CCAC0290B7F74">
    <w:name w:val="055360A63F73C44A8C6CCAC0290B7F74"/>
  </w:style>
  <w:style w:type="paragraph" w:customStyle="1" w:styleId="96A2DF9D11DF6D46B55C5384F7F5884C">
    <w:name w:val="96A2DF9D11DF6D46B55C5384F7F5884C"/>
    <w:rsid w:val="00937DA4"/>
  </w:style>
  <w:style w:type="paragraph" w:customStyle="1" w:styleId="154CE4D667169644B725710D8FD2CE4A">
    <w:name w:val="154CE4D667169644B725710D8FD2CE4A"/>
    <w:rsid w:val="00937DA4"/>
  </w:style>
  <w:style w:type="paragraph" w:customStyle="1" w:styleId="E8EE5D6562F3D443A723FFC92ABBF308">
    <w:name w:val="E8EE5D6562F3D443A723FFC92ABBF308"/>
    <w:rsid w:val="00937DA4"/>
  </w:style>
  <w:style w:type="paragraph" w:customStyle="1" w:styleId="C6766BBA63AA354CB6EAB94EEAB6254F">
    <w:name w:val="C6766BBA63AA354CB6EAB94EEAB6254F"/>
    <w:rsid w:val="00937DA4"/>
  </w:style>
  <w:style w:type="paragraph" w:customStyle="1" w:styleId="0B2B22C29C63754C9CBF57099D580287">
    <w:name w:val="0B2B22C29C63754C9CBF57099D580287"/>
    <w:rsid w:val="00937DA4"/>
  </w:style>
  <w:style w:type="paragraph" w:customStyle="1" w:styleId="E65FBBC40CE77E4898F05FD9F88CFA16">
    <w:name w:val="E65FBBC40CE77E4898F05FD9F88CFA16"/>
    <w:rsid w:val="00937DA4"/>
  </w:style>
  <w:style w:type="paragraph" w:customStyle="1" w:styleId="CF5EAF23DFA02F4CA657E14D61C8B714">
    <w:name w:val="CF5EAF23DFA02F4CA657E14D61C8B714"/>
    <w:rsid w:val="00937DA4"/>
  </w:style>
  <w:style w:type="paragraph" w:customStyle="1" w:styleId="048A20200A040F4C9EE6EFD1174B3B19">
    <w:name w:val="048A20200A040F4C9EE6EFD1174B3B19"/>
    <w:rsid w:val="00937DA4"/>
  </w:style>
  <w:style w:type="paragraph" w:customStyle="1" w:styleId="1A7AB0511BA0D543985069E1E284763F">
    <w:name w:val="1A7AB0511BA0D543985069E1E284763F"/>
    <w:rsid w:val="00937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{7FD96120-B6F4-5C4D-941F-09B71CF110BC}tf02919188.dotx</Template>
  <TotalTime>55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dc:description>Daniel McKinney</dc:description>
  <cp:lastModifiedBy>Daniel</cp:lastModifiedBy>
  <cp:revision>14</cp:revision>
  <dcterms:created xsi:type="dcterms:W3CDTF">2018-05-20T15:38:00Z</dcterms:created>
  <dcterms:modified xsi:type="dcterms:W3CDTF">2018-05-23T15:40:00Z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